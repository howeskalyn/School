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46B691" w14:textId="77777777" w:rsidTr="00E67A31">
        <w:trPr>
          <w:trHeight w:hRule="exact" w:val="117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EB61D80" w14:textId="4C083776" w:rsidR="00692703" w:rsidRPr="00CF1A49" w:rsidRDefault="001E398C" w:rsidP="00913946">
            <w:pPr>
              <w:pStyle w:val="Title"/>
            </w:pPr>
            <w:r>
              <w:t>Kalyn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Howes</w:t>
            </w:r>
          </w:p>
          <w:p w14:paraId="2D776411" w14:textId="6DEF5815" w:rsidR="00692703" w:rsidRPr="00CF1A49" w:rsidRDefault="001E398C" w:rsidP="00E67A31">
            <w:pPr>
              <w:pStyle w:val="ContactInfo"/>
              <w:contextualSpacing w:val="0"/>
            </w:pPr>
            <w:r>
              <w:t>Jefferson, MD</w:t>
            </w:r>
            <w:r w:rsidR="00692703" w:rsidRPr="00CF1A49">
              <w:t xml:space="preserve"> </w:t>
            </w:r>
            <w:r>
              <w:t>| 240-674-6937</w:t>
            </w:r>
            <w:r w:rsidR="00E67A31">
              <w:t xml:space="preserve"> | </w:t>
            </w:r>
            <w:r w:rsidR="00E67A31" w:rsidRPr="00E67A31">
              <w:rPr>
                <w:color w:val="1D824C" w:themeColor="accent1"/>
              </w:rPr>
              <w:t xml:space="preserve">kalynhowes@gmail.com </w:t>
            </w:r>
          </w:p>
        </w:tc>
      </w:tr>
      <w:tr w:rsidR="009571D8" w:rsidRPr="00CF1A49" w14:paraId="6906870B" w14:textId="77777777" w:rsidTr="00E67A31">
        <w:trPr>
          <w:trHeight w:val="28"/>
        </w:trPr>
        <w:tc>
          <w:tcPr>
            <w:tcW w:w="9360" w:type="dxa"/>
            <w:tcMar>
              <w:top w:w="432" w:type="dxa"/>
            </w:tcMar>
          </w:tcPr>
          <w:p w14:paraId="2BD6C313" w14:textId="1A4B23F0" w:rsidR="001755A8" w:rsidRPr="00CF1A49" w:rsidRDefault="001755A8" w:rsidP="00913946">
            <w:pPr>
              <w:contextualSpacing w:val="0"/>
            </w:pPr>
          </w:p>
        </w:tc>
      </w:tr>
    </w:tbl>
    <w:p w14:paraId="3A77945A" w14:textId="77777777" w:rsidR="004E01EB" w:rsidRPr="00CF1A49" w:rsidRDefault="002E361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060465E218D3E42B2CBB5ADC634C54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4539959" w14:textId="77777777" w:rsidTr="00D66A52">
        <w:tc>
          <w:tcPr>
            <w:tcW w:w="9355" w:type="dxa"/>
          </w:tcPr>
          <w:p w14:paraId="188314FE" w14:textId="3293F62C" w:rsidR="001D0BF1" w:rsidRPr="00CF1A49" w:rsidRDefault="00CD6130" w:rsidP="001D0BF1">
            <w:pPr>
              <w:pStyle w:val="Heading3"/>
              <w:contextualSpacing w:val="0"/>
              <w:outlineLvl w:val="2"/>
            </w:pPr>
            <w:r>
              <w:t>June – August</w:t>
            </w:r>
            <w:r w:rsidR="001E398C">
              <w:t xml:space="preserve"> 2021</w:t>
            </w:r>
          </w:p>
          <w:p w14:paraId="77C91502" w14:textId="56D3A291" w:rsidR="001D0BF1" w:rsidRPr="00F201CD" w:rsidRDefault="00CD6130" w:rsidP="001D0BF1">
            <w:pPr>
              <w:pStyle w:val="Heading2"/>
              <w:contextualSpacing w:val="0"/>
              <w:outlineLvl w:val="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Engineering Intern</w:t>
            </w:r>
            <w:r w:rsidR="001D0BF1" w:rsidRPr="00F201CD">
              <w:rPr>
                <w:rFonts w:ascii="Cambria" w:hAnsi="Cambria"/>
              </w:rPr>
              <w:t xml:space="preserve">, </w:t>
            </w:r>
            <w:r>
              <w:rPr>
                <w:rStyle w:val="SubtleReference"/>
              </w:rPr>
              <w:t>Olo</w:t>
            </w:r>
          </w:p>
          <w:p w14:paraId="7837EB87" w14:textId="79CAA4EF" w:rsidR="001E3120" w:rsidRPr="00CF1A49" w:rsidRDefault="00CD6130" w:rsidP="001D0BF1">
            <w:pPr>
              <w:contextualSpacing w:val="0"/>
            </w:pPr>
            <w:r>
              <w:t>Involvement in DevOps and Infrastructure teams</w:t>
            </w:r>
          </w:p>
        </w:tc>
      </w:tr>
      <w:tr w:rsidR="00F61DF9" w:rsidRPr="00CF1A49" w14:paraId="5EC6CCE8" w14:textId="77777777" w:rsidTr="00F61DF9">
        <w:tc>
          <w:tcPr>
            <w:tcW w:w="9355" w:type="dxa"/>
            <w:tcMar>
              <w:top w:w="216" w:type="dxa"/>
            </w:tcMar>
          </w:tcPr>
          <w:p w14:paraId="662EB62F" w14:textId="7DBB0067" w:rsidR="00F61DF9" w:rsidRPr="00CF1A49" w:rsidRDefault="001E398C" w:rsidP="00F61DF9">
            <w:pPr>
              <w:pStyle w:val="Heading3"/>
              <w:contextualSpacing w:val="0"/>
              <w:outlineLvl w:val="2"/>
            </w:pPr>
            <w:r>
              <w:t>August 2019 - present</w:t>
            </w:r>
          </w:p>
          <w:p w14:paraId="29101486" w14:textId="6B5FEBB4" w:rsidR="00F61DF9" w:rsidRPr="00F201CD" w:rsidRDefault="001E398C" w:rsidP="00F61DF9">
            <w:pPr>
              <w:pStyle w:val="Heading2"/>
              <w:contextualSpacing w:val="0"/>
              <w:outlineLvl w:val="1"/>
              <w:rPr>
                <w:rFonts w:ascii="Cambria" w:hAnsi="Cambria"/>
              </w:rPr>
            </w:pPr>
            <w:r w:rsidRPr="00F201CD">
              <w:rPr>
                <w:rFonts w:ascii="Cambria" w:hAnsi="Cambria"/>
              </w:rPr>
              <w:t>Tutor</w:t>
            </w:r>
            <w:r w:rsidR="00F61DF9" w:rsidRPr="00F201CD">
              <w:rPr>
                <w:rFonts w:ascii="Cambria" w:hAnsi="Cambria"/>
              </w:rPr>
              <w:t xml:space="preserve">, </w:t>
            </w:r>
            <w:r w:rsidRPr="00F201CD">
              <w:rPr>
                <w:rStyle w:val="SubtleReference"/>
                <w:rFonts w:ascii="Cambria" w:hAnsi="Cambria"/>
              </w:rPr>
              <w:t>Salisbury University</w:t>
            </w:r>
          </w:p>
          <w:p w14:paraId="3E6D3341" w14:textId="243CDEF1" w:rsidR="00F61DF9" w:rsidRDefault="001E398C" w:rsidP="001E398C">
            <w:r>
              <w:t>Assisted in areas such as math and computer science delivering individualized lesson plans</w:t>
            </w:r>
          </w:p>
          <w:p w14:paraId="384956BB" w14:textId="053FB3DD" w:rsidR="00E67A31" w:rsidRDefault="00E67A31" w:rsidP="001E398C"/>
          <w:p w14:paraId="7CBD0E76" w14:textId="2429652A" w:rsidR="00E67A31" w:rsidRPr="00CF1A49" w:rsidRDefault="00CD6130" w:rsidP="00E67A31">
            <w:pPr>
              <w:pStyle w:val="Heading3"/>
              <w:contextualSpacing w:val="0"/>
              <w:outlineLvl w:val="2"/>
            </w:pPr>
            <w:r>
              <w:t>Spring 2021</w:t>
            </w:r>
          </w:p>
          <w:p w14:paraId="7BE0D21B" w14:textId="5CDDAB9A" w:rsidR="00E67A31" w:rsidRPr="00F201CD" w:rsidRDefault="00CD6130" w:rsidP="00E67A31">
            <w:pPr>
              <w:pStyle w:val="Heading2"/>
              <w:contextualSpacing w:val="0"/>
              <w:outlineLvl w:val="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Analyst</w:t>
            </w:r>
            <w:r w:rsidR="00E67A31" w:rsidRPr="00F201CD">
              <w:rPr>
                <w:rFonts w:ascii="Cambria" w:hAnsi="Cambria"/>
              </w:rPr>
              <w:t xml:space="preserve">, </w:t>
            </w:r>
            <w:r>
              <w:rPr>
                <w:rStyle w:val="SubtleReference"/>
              </w:rPr>
              <w:t>Salisbury University CAMS Course</w:t>
            </w:r>
          </w:p>
          <w:p w14:paraId="68F01E49" w14:textId="2C8AA2DC" w:rsidR="00CD6130" w:rsidRDefault="00CD6130" w:rsidP="001E398C">
            <w:r>
              <w:t>Experience using mathematical and computing tools to solve problems posed by a client</w:t>
            </w:r>
          </w:p>
        </w:tc>
      </w:tr>
    </w:tbl>
    <w:sdt>
      <w:sdtPr>
        <w:alias w:val="Education:"/>
        <w:tag w:val="Education:"/>
        <w:id w:val="-1908763273"/>
        <w:placeholder>
          <w:docPart w:val="F11FB834FD139D4E849A0B1A70331403"/>
        </w:placeholder>
        <w:temporary/>
        <w:showingPlcHdr/>
        <w15:appearance w15:val="hidden"/>
      </w:sdtPr>
      <w:sdtEndPr/>
      <w:sdtContent>
        <w:p w14:paraId="0BAFB9D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F8D3D79" w14:textId="77777777" w:rsidTr="00D66A52">
        <w:tc>
          <w:tcPr>
            <w:tcW w:w="9355" w:type="dxa"/>
          </w:tcPr>
          <w:p w14:paraId="6F788973" w14:textId="4FB805CE" w:rsidR="001D0BF1" w:rsidRPr="00CF1A49" w:rsidRDefault="001E398C" w:rsidP="001D0BF1">
            <w:pPr>
              <w:pStyle w:val="Heading3"/>
              <w:contextualSpacing w:val="0"/>
              <w:outlineLvl w:val="2"/>
            </w:pPr>
            <w:r>
              <w:t>Present – graduating may 2022</w:t>
            </w:r>
          </w:p>
          <w:p w14:paraId="7E3DEAA6" w14:textId="7967ADD2" w:rsidR="001D0BF1" w:rsidRPr="00F201CD" w:rsidRDefault="001E398C" w:rsidP="001D0BF1">
            <w:pPr>
              <w:pStyle w:val="Heading2"/>
              <w:contextualSpacing w:val="0"/>
              <w:outlineLvl w:val="1"/>
              <w:rPr>
                <w:rFonts w:ascii="Cambria" w:hAnsi="Cambria"/>
              </w:rPr>
            </w:pPr>
            <w:r w:rsidRPr="00F201CD">
              <w:rPr>
                <w:rFonts w:ascii="Cambria" w:hAnsi="Cambria"/>
              </w:rPr>
              <w:t>Computational Mathematics B.S.</w:t>
            </w:r>
            <w:r w:rsidR="001D0BF1" w:rsidRPr="00F201CD">
              <w:rPr>
                <w:rFonts w:ascii="Cambria" w:hAnsi="Cambria"/>
              </w:rPr>
              <w:t>,</w:t>
            </w:r>
            <w:r w:rsidRPr="00F201CD">
              <w:rPr>
                <w:rFonts w:ascii="Cambria" w:hAnsi="Cambria"/>
              </w:rPr>
              <w:t xml:space="preserve"> Data &amp; Computer Science Minors,</w:t>
            </w:r>
            <w:r w:rsidR="001D0BF1" w:rsidRPr="00F201CD">
              <w:rPr>
                <w:rFonts w:ascii="Cambria" w:hAnsi="Cambria"/>
              </w:rPr>
              <w:t xml:space="preserve"> </w:t>
            </w:r>
            <w:r w:rsidRPr="00F201CD">
              <w:rPr>
                <w:rStyle w:val="SubtleReference"/>
                <w:rFonts w:ascii="Cambria" w:hAnsi="Cambria"/>
              </w:rPr>
              <w:t>Salisbury University</w:t>
            </w:r>
          </w:p>
          <w:p w14:paraId="59D7DC2C" w14:textId="4099EC72" w:rsidR="007538DC" w:rsidRDefault="001E398C" w:rsidP="007538DC">
            <w:pPr>
              <w:contextualSpacing w:val="0"/>
            </w:pPr>
            <w:r>
              <w:t xml:space="preserve">Currently enrolled in </w:t>
            </w:r>
            <w:r w:rsidR="00CD6130">
              <w:t xml:space="preserve">data visualization </w:t>
            </w:r>
            <w:r>
              <w:t>and upper-level math and computer science courses. Experience with C++, Java, Python and Linux environments.</w:t>
            </w:r>
          </w:p>
          <w:p w14:paraId="285FD579" w14:textId="5C7B1CF8" w:rsidR="001E398C" w:rsidRPr="00CF1A49" w:rsidRDefault="001E398C" w:rsidP="007538DC">
            <w:pPr>
              <w:contextualSpacing w:val="0"/>
            </w:pPr>
            <w:r>
              <w:t>4.0/4.0 GPA</w:t>
            </w:r>
          </w:p>
        </w:tc>
      </w:tr>
      <w:tr w:rsidR="00F61DF9" w:rsidRPr="00CF1A49" w14:paraId="6FF37D01" w14:textId="77777777" w:rsidTr="00F61DF9">
        <w:tc>
          <w:tcPr>
            <w:tcW w:w="9355" w:type="dxa"/>
            <w:tcMar>
              <w:top w:w="216" w:type="dxa"/>
            </w:tcMar>
          </w:tcPr>
          <w:p w14:paraId="687C45D6" w14:textId="01EBA7D2" w:rsidR="00F61DF9" w:rsidRPr="00CF1A49" w:rsidRDefault="001E398C" w:rsidP="00F61DF9">
            <w:pPr>
              <w:pStyle w:val="Heading3"/>
              <w:contextualSpacing w:val="0"/>
              <w:outlineLvl w:val="2"/>
            </w:pPr>
            <w:r>
              <w:t>June 2018</w:t>
            </w:r>
            <w:r w:rsidR="00F61DF9" w:rsidRPr="00CF1A49">
              <w:t xml:space="preserve"> </w:t>
            </w:r>
          </w:p>
          <w:p w14:paraId="02901EC1" w14:textId="5B1BE193" w:rsidR="00F61DF9" w:rsidRPr="00F201CD" w:rsidRDefault="001E398C" w:rsidP="00F61DF9">
            <w:pPr>
              <w:pStyle w:val="Heading2"/>
              <w:contextualSpacing w:val="0"/>
              <w:outlineLvl w:val="1"/>
              <w:rPr>
                <w:rFonts w:ascii="Cambria" w:hAnsi="Cambria"/>
              </w:rPr>
            </w:pPr>
            <w:r w:rsidRPr="00F201CD">
              <w:rPr>
                <w:rFonts w:ascii="Cambria" w:hAnsi="Cambria"/>
              </w:rPr>
              <w:t>High School Diploma</w:t>
            </w:r>
            <w:r w:rsidR="00F61DF9" w:rsidRPr="00F201CD">
              <w:rPr>
                <w:rFonts w:ascii="Cambria" w:hAnsi="Cambria"/>
              </w:rPr>
              <w:t xml:space="preserve">, </w:t>
            </w:r>
            <w:r w:rsidRPr="00F201CD">
              <w:rPr>
                <w:rStyle w:val="SubtleReference"/>
                <w:rFonts w:ascii="Cambria" w:hAnsi="Cambria"/>
              </w:rPr>
              <w:t>Brunswick High School</w:t>
            </w:r>
          </w:p>
          <w:p w14:paraId="6DF876D3" w14:textId="4BA18755" w:rsidR="00F61DF9" w:rsidRDefault="001E398C" w:rsidP="00F61DF9">
            <w:r>
              <w:t>3.9/4.0 GPA, graduated with highest honors, involvement in National Honors Society</w:t>
            </w:r>
          </w:p>
        </w:tc>
      </w:tr>
    </w:tbl>
    <w:sdt>
      <w:sdtPr>
        <w:alias w:val="Skills:"/>
        <w:tag w:val="Skills:"/>
        <w:id w:val="-1392877668"/>
        <w:placeholder>
          <w:docPart w:val="FF3DE0AD5042004D91EE86FEF577D87C"/>
        </w:placeholder>
        <w:temporary/>
        <w:showingPlcHdr/>
        <w15:appearance w15:val="hidden"/>
      </w:sdtPr>
      <w:sdtEndPr/>
      <w:sdtContent>
        <w:p w14:paraId="6B0F85F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FCC3C8" w14:textId="77777777" w:rsidTr="00CF1A49">
        <w:tc>
          <w:tcPr>
            <w:tcW w:w="4675" w:type="dxa"/>
          </w:tcPr>
          <w:p w14:paraId="4D938FFA" w14:textId="23A15859" w:rsidR="001E3120" w:rsidRDefault="001E398C" w:rsidP="006E1507">
            <w:pPr>
              <w:pStyle w:val="ListBullet"/>
              <w:contextualSpacing w:val="0"/>
            </w:pPr>
            <w:r>
              <w:t>Proficient in Microsoft suite of products</w:t>
            </w:r>
          </w:p>
          <w:p w14:paraId="7FC70E78" w14:textId="3589130E" w:rsidR="00F201CD" w:rsidRDefault="008A1CD1" w:rsidP="006E1507">
            <w:pPr>
              <w:pStyle w:val="ListBullet"/>
              <w:contextualSpacing w:val="0"/>
            </w:pPr>
            <w:r>
              <w:t>Adept</w:t>
            </w:r>
            <w:r w:rsidR="00F201CD">
              <w:t xml:space="preserve"> </w:t>
            </w:r>
            <w:r>
              <w:t>at</w:t>
            </w:r>
            <w:r w:rsidR="00F201CD">
              <w:t xml:space="preserve"> Mac, Windows, and Linux</w:t>
            </w:r>
            <w:r>
              <w:t xml:space="preserve"> systems</w:t>
            </w:r>
          </w:p>
          <w:p w14:paraId="68CB9DF6" w14:textId="052C315E" w:rsidR="008A1CD1" w:rsidRPr="006E1507" w:rsidRDefault="008A1CD1" w:rsidP="006E1507">
            <w:pPr>
              <w:pStyle w:val="ListBullet"/>
              <w:contextualSpacing w:val="0"/>
            </w:pPr>
            <w:r>
              <w:t>Exposure to Ansible and YAML syntax</w:t>
            </w:r>
          </w:p>
          <w:p w14:paraId="310740AA" w14:textId="1F2CAAD8" w:rsidR="001E398C" w:rsidRPr="006E1507" w:rsidRDefault="001E398C" w:rsidP="006E1507">
            <w:pPr>
              <w:pStyle w:val="ListBullet"/>
              <w:contextualSpacing w:val="0"/>
            </w:pPr>
            <w:r>
              <w:t>Excellent written and verbal communication</w:t>
            </w:r>
          </w:p>
        </w:tc>
        <w:tc>
          <w:tcPr>
            <w:tcW w:w="4675" w:type="dxa"/>
            <w:tcMar>
              <w:left w:w="360" w:type="dxa"/>
            </w:tcMar>
          </w:tcPr>
          <w:p w14:paraId="7E48813C" w14:textId="0AF0C1A2" w:rsidR="003A0632" w:rsidRPr="006E1507" w:rsidRDefault="001E398C" w:rsidP="008A1CD1">
            <w:pPr>
              <w:pStyle w:val="ListBullet"/>
              <w:contextualSpacing w:val="0"/>
            </w:pPr>
            <w:r>
              <w:t>Strong research and writing skills</w:t>
            </w:r>
          </w:p>
          <w:p w14:paraId="2DF9B9C3" w14:textId="77777777" w:rsidR="008A1CD1" w:rsidRDefault="008A1CD1" w:rsidP="008A1CD1">
            <w:pPr>
              <w:pStyle w:val="ListBullet"/>
              <w:contextualSpacing w:val="0"/>
            </w:pPr>
            <w:r>
              <w:t>Diligent and punctual</w:t>
            </w:r>
          </w:p>
          <w:p w14:paraId="34109E60" w14:textId="77777777" w:rsidR="001E3120" w:rsidRDefault="001E398C" w:rsidP="006E1507">
            <w:pPr>
              <w:pStyle w:val="ListBullet"/>
              <w:contextualSpacing w:val="0"/>
            </w:pPr>
            <w:r>
              <w:t>Organized and detail-oriented</w:t>
            </w:r>
          </w:p>
          <w:p w14:paraId="248C0DDE" w14:textId="0C5C2A79" w:rsidR="00F201CD" w:rsidRPr="006E1507" w:rsidRDefault="00F201CD" w:rsidP="006E1507">
            <w:pPr>
              <w:pStyle w:val="ListBullet"/>
              <w:contextualSpacing w:val="0"/>
            </w:pPr>
            <w:r>
              <w:t>Responsible and disciplined</w:t>
            </w:r>
          </w:p>
        </w:tc>
      </w:tr>
    </w:tbl>
    <w:p w14:paraId="1AEFAA19" w14:textId="45456E43" w:rsidR="00AD782D" w:rsidRPr="00CF1A49" w:rsidRDefault="001E398C" w:rsidP="0062312F">
      <w:pPr>
        <w:pStyle w:val="Heading1"/>
      </w:pPr>
      <w:r>
        <w:t>AWARDS</w:t>
      </w:r>
    </w:p>
    <w:p w14:paraId="775D3DC5" w14:textId="361B3857" w:rsidR="00B51D1B" w:rsidRPr="006E1507" w:rsidRDefault="001E398C" w:rsidP="006E1507">
      <w:r>
        <w:t xml:space="preserve">Richard A. Henson School of Science and Technology Scholarship, </w:t>
      </w:r>
      <w:r w:rsidR="00F201CD">
        <w:t xml:space="preserve">Pi Mu Epsilon National Mathematics Honor Society, </w:t>
      </w:r>
      <w:r>
        <w:t xml:space="preserve">Phi </w:t>
      </w:r>
      <w:proofErr w:type="spellStart"/>
      <w:r>
        <w:t>Eta</w:t>
      </w:r>
      <w:proofErr w:type="spellEnd"/>
      <w:r>
        <w:t xml:space="preserve"> Sigma National Honors Society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0A7B" w14:textId="77777777" w:rsidR="002E3615" w:rsidRDefault="002E3615" w:rsidP="0068194B">
      <w:r>
        <w:separator/>
      </w:r>
    </w:p>
    <w:p w14:paraId="41A6E8E0" w14:textId="77777777" w:rsidR="002E3615" w:rsidRDefault="002E3615"/>
    <w:p w14:paraId="3B40AB33" w14:textId="77777777" w:rsidR="002E3615" w:rsidRDefault="002E3615"/>
  </w:endnote>
  <w:endnote w:type="continuationSeparator" w:id="0">
    <w:p w14:paraId="518B9BC1" w14:textId="77777777" w:rsidR="002E3615" w:rsidRDefault="002E3615" w:rsidP="0068194B">
      <w:r>
        <w:continuationSeparator/>
      </w:r>
    </w:p>
    <w:p w14:paraId="73E32DFA" w14:textId="77777777" w:rsidR="002E3615" w:rsidRDefault="002E3615"/>
    <w:p w14:paraId="6D67BB1D" w14:textId="77777777" w:rsidR="002E3615" w:rsidRDefault="002E3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5C82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CDFB" w14:textId="77777777" w:rsidR="002E3615" w:rsidRDefault="002E3615" w:rsidP="0068194B">
      <w:r>
        <w:separator/>
      </w:r>
    </w:p>
    <w:p w14:paraId="5BE402C1" w14:textId="77777777" w:rsidR="002E3615" w:rsidRDefault="002E3615"/>
    <w:p w14:paraId="554A8798" w14:textId="77777777" w:rsidR="002E3615" w:rsidRDefault="002E3615"/>
  </w:footnote>
  <w:footnote w:type="continuationSeparator" w:id="0">
    <w:p w14:paraId="78E4584C" w14:textId="77777777" w:rsidR="002E3615" w:rsidRDefault="002E3615" w:rsidP="0068194B">
      <w:r>
        <w:continuationSeparator/>
      </w:r>
    </w:p>
    <w:p w14:paraId="6B1C500C" w14:textId="77777777" w:rsidR="002E3615" w:rsidRDefault="002E3615"/>
    <w:p w14:paraId="3837C0B0" w14:textId="77777777" w:rsidR="002E3615" w:rsidRDefault="002E36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4EEC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53BFFB8" wp14:editId="09CDFF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248E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98C"/>
    <w:rsid w:val="001E7E0C"/>
    <w:rsid w:val="001F0BB0"/>
    <w:rsid w:val="001F4E6D"/>
    <w:rsid w:val="001F6140"/>
    <w:rsid w:val="00203573"/>
    <w:rsid w:val="0020597D"/>
    <w:rsid w:val="00213B4C"/>
    <w:rsid w:val="002253B0"/>
    <w:rsid w:val="0023130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3615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5E94"/>
    <w:rsid w:val="003F1D5F"/>
    <w:rsid w:val="00405128"/>
    <w:rsid w:val="00406CFF"/>
    <w:rsid w:val="00416B25"/>
    <w:rsid w:val="00420592"/>
    <w:rsid w:val="00422057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CD1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130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7A31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01C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45F74"/>
  <w15:chartTrackingRefBased/>
  <w15:docId w15:val="{461D02B0-273F-7543-924D-3E0FADE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67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lynhowes/Library/Containers/com.microsoft.Word/Data/Library/Application%20Support/Microsoft/Office/16.0/DTS/Search/%7b6A56FCC9-2A66-204E-8FAA-E891F0A6949F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0465E218D3E42B2CBB5ADC634C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E441C-7E6F-CE43-8307-922ACBC561A6}"/>
      </w:docPartPr>
      <w:docPartBody>
        <w:p w:rsidR="004B2562" w:rsidRDefault="000E1BA2">
          <w:pPr>
            <w:pStyle w:val="5060465E218D3E42B2CBB5ADC634C545"/>
          </w:pPr>
          <w:r w:rsidRPr="00CF1A49">
            <w:t>Experience</w:t>
          </w:r>
        </w:p>
      </w:docPartBody>
    </w:docPart>
    <w:docPart>
      <w:docPartPr>
        <w:name w:val="F11FB834FD139D4E849A0B1A70331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F94F6-1D3C-704C-A599-7D4C41273AF5}"/>
      </w:docPartPr>
      <w:docPartBody>
        <w:p w:rsidR="004B2562" w:rsidRDefault="000E1BA2">
          <w:pPr>
            <w:pStyle w:val="F11FB834FD139D4E849A0B1A70331403"/>
          </w:pPr>
          <w:r w:rsidRPr="00CF1A49">
            <w:t>Education</w:t>
          </w:r>
        </w:p>
      </w:docPartBody>
    </w:docPart>
    <w:docPart>
      <w:docPartPr>
        <w:name w:val="FF3DE0AD5042004D91EE86FEF577D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6181-919E-0F4B-8980-C58D5AFFB28E}"/>
      </w:docPartPr>
      <w:docPartBody>
        <w:p w:rsidR="004B2562" w:rsidRDefault="000E1BA2">
          <w:pPr>
            <w:pStyle w:val="FF3DE0AD5042004D91EE86FEF577D87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A2"/>
    <w:rsid w:val="000E1BA2"/>
    <w:rsid w:val="004B2562"/>
    <w:rsid w:val="008104A7"/>
    <w:rsid w:val="00A6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60465E218D3E42B2CBB5ADC634C545">
    <w:name w:val="5060465E218D3E42B2CBB5ADC634C5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11FB834FD139D4E849A0B1A70331403">
    <w:name w:val="F11FB834FD139D4E849A0B1A70331403"/>
  </w:style>
  <w:style w:type="paragraph" w:customStyle="1" w:styleId="FF3DE0AD5042004D91EE86FEF577D87C">
    <w:name w:val="FF3DE0AD5042004D91EE86FEF577D8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{6A56FCC9-2A66-204E-8FAA-E891F0A6949F}tf16402488.dotx</Template>
  <TotalTime>38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Kalyn Howes</cp:lastModifiedBy>
  <cp:revision>3</cp:revision>
  <dcterms:created xsi:type="dcterms:W3CDTF">2021-04-29T02:14:00Z</dcterms:created>
  <dcterms:modified xsi:type="dcterms:W3CDTF">2021-08-15T01:45:00Z</dcterms:modified>
  <cp:category/>
</cp:coreProperties>
</file>